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2B2B5B3A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0CAACE7572DE914A85BB0CB6C424285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358C118" w14:textId="77777777" w:rsidR="00B93310" w:rsidRPr="005152F2" w:rsidRDefault="00E8028F" w:rsidP="003856C9">
                <w:pPr>
                  <w:pStyle w:val="Heading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14:paraId="031B0D5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EF4743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092F2FF" wp14:editId="5081093C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BD843BA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C8244D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FDAEB50" w14:textId="77777777" w:rsidR="00441EB9" w:rsidRDefault="00DB2212" w:rsidP="00441EB9">
                  <w:pPr>
                    <w:pStyle w:val="Heading3"/>
                  </w:pPr>
                  <w:sdt>
                    <w:sdtPr>
                      <w:alias w:val="Email Address:"/>
                      <w:tag w:val="Email Address:"/>
                      <w:id w:val="1159736844"/>
                      <w:placeholder>
                        <w:docPart w:val="7E85B61BB227F34AAD1197BA6EE286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Email Address</w:t>
                      </w:r>
                    </w:sdtContent>
                  </w:sdt>
                </w:p>
              </w:tc>
            </w:tr>
            <w:tr w:rsidR="00441EB9" w:rsidRPr="005152F2" w14:paraId="006432C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C96CDD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14C3285" wp14:editId="633AC51F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300ECD4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E3DD9F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EFD15E6" w14:textId="77777777" w:rsidR="00441EB9" w:rsidRDefault="00DB2212" w:rsidP="00441EB9">
                  <w:pPr>
                    <w:pStyle w:val="Heading3"/>
                  </w:pPr>
                  <w:sdt>
                    <w:sdtPr>
                      <w:alias w:val="Telephone No.:"/>
                      <w:tag w:val="Telephone No.:"/>
                      <w:id w:val="2067829428"/>
                      <w:placeholder>
                        <w:docPart w:val="05D2579AF5729F4AA863EB5288F9DAB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Telephone No.</w:t>
                      </w:r>
                    </w:sdtContent>
                  </w:sdt>
                </w:p>
              </w:tc>
            </w:tr>
            <w:tr w:rsidR="00441EB9" w:rsidRPr="005152F2" w14:paraId="07447DF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5DFD6E9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0A927ED" wp14:editId="546DA9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C94B68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CF7BAC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9A2287A" w14:textId="77777777" w:rsidR="00441EB9" w:rsidRDefault="00DB2212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F079D9CB8579104895890DF5A2B1565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val="en-GB" w:bidi="en-GB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5152F2" w14:paraId="3F903FCB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6C5DBDC" w14:textId="77777777" w:rsidR="00441EB9" w:rsidRPr="00441EB9" w:rsidRDefault="00DB2212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C84E6D6AEBD91B429BF6D12463D095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798F9889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BEC236B" w14:textId="77777777" w:rsidR="002C77B9" w:rsidRDefault="00DB2212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779E72EC7150D469A19D0BDF5CE7F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4D177D16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E0AB8BC" wp14:editId="4C5DC5DC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6AF3254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9269E32" w14:textId="77777777" w:rsidR="005A7E57" w:rsidRDefault="00DB2212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3453802CC682AE4D9FBAA71249A4E17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14:paraId="772903CB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4DBBEB3" w14:textId="77777777" w:rsidR="005A7E57" w:rsidRDefault="00DB2212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DE110D926B6D84DB1441583D2C4B71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4D2FA77A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47C604A" wp14:editId="7286C8C7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B813B0B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7600EBBEF90A8C4991679E85267430A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838D3FB" w14:textId="77777777" w:rsidR="00463463" w:rsidRPr="005152F2" w:rsidRDefault="007B2F5C" w:rsidP="00463463">
                      <w:r w:rsidRPr="007B2F5C">
                        <w:rPr>
                          <w:lang w:val="en-GB" w:bidi="en-GB"/>
                        </w:rPr>
                        <w:t>Explain what you're especially good at. What sets you apart? Use your own language – not jargon.</w:t>
                      </w:r>
                    </w:p>
                  </w:sdtContent>
                </w:sdt>
              </w:tc>
            </w:tr>
          </w:tbl>
          <w:p w14:paraId="7B838B1D" w14:textId="77777777" w:rsidR="00B93310" w:rsidRPr="005152F2" w:rsidRDefault="00B93310" w:rsidP="003856C9"/>
        </w:tc>
        <w:tc>
          <w:tcPr>
            <w:tcW w:w="723" w:type="dxa"/>
          </w:tcPr>
          <w:p w14:paraId="007CC7DB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14:paraId="598A46C1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E0BDAD3" w14:textId="77777777" w:rsidR="008F6337" w:rsidRPr="005152F2" w:rsidRDefault="00DB221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7AF79AFF9ED314CB35E52BDAA31586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37D6A852" w14:textId="77777777" w:rsidR="008F6337" w:rsidRPr="0043426C" w:rsidRDefault="00DB2212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C00BCF786191F141B6A926FE6FC7BE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val="en-GB" w:bidi="en-GB"/>
                        </w:rPr>
                        <w:t>Job Title/Company</w:t>
                      </w:r>
                    </w:sdtContent>
                  </w:sdt>
                </w:p>
                <w:p w14:paraId="410424A9" w14:textId="77777777" w:rsidR="008F6337" w:rsidRPr="005152F2" w:rsidRDefault="00DB2212" w:rsidP="008F6337">
                  <w:pPr>
                    <w:pStyle w:val="Heading5"/>
                  </w:pPr>
                  <w:sdt>
                    <w:sdtPr>
                      <w:alias w:val="Enter Dates from – to:"/>
                      <w:tag w:val="Enter Dates from – to:"/>
                      <w:id w:val="-1914612906"/>
                      <w:placeholder>
                        <w:docPart w:val="AFB9484B81CD9D459E314CE80A6780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E63173D9495CC74A8AB760EAB2E1EC0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6FF3D30" w14:textId="77777777" w:rsidR="008F6337" w:rsidRDefault="007B2F5C" w:rsidP="008F6337">
                      <w:r w:rsidRPr="007B2F5C">
                        <w:rPr>
                          <w:lang w:val="en-GB" w:bidi="en-GB"/>
                        </w:rPr>
                        <w:t>Summarise your key responsibilities, leadership and biggest accomplishments. Don't list everything – keep it relevant and include information that shows the impact that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9CA1DE756C763B49AA884A4E8A13796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8DB3374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Job Title/Company</w:t>
                      </w:r>
                    </w:p>
                  </w:sdtContent>
                </w:sdt>
                <w:sdt>
                  <w:sdtPr>
                    <w:alias w:val="Enter Dates from – to:"/>
                    <w:tag w:val="Enter Dates from – to:"/>
                    <w:id w:val="998615550"/>
                    <w:placeholder>
                      <w:docPart w:val="77EFD887B7348146A7E6B9ECD5F187F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C51BAE4" w14:textId="77777777" w:rsidR="007B2F5C" w:rsidRPr="005152F2" w:rsidRDefault="007B2F5C" w:rsidP="007B2F5C">
                      <w:pPr>
                        <w:pStyle w:val="Heading5"/>
                      </w:pPr>
                      <w:r>
                        <w:rPr>
                          <w:lang w:val="en-GB" w:bidi="en-GB"/>
                        </w:rP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EA55E7A543431D49AD795BB8489492D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67B76D2" w14:textId="77777777" w:rsidR="008F6337" w:rsidRDefault="00473EF8" w:rsidP="00832F81">
                      <w:r w:rsidRPr="00473EF8">
                        <w:rPr>
                          <w:lang w:val="en-GB" w:bidi="en-GB"/>
                        </w:rPr>
                        <w:t>Think about the size of the teams you've led, the number of projects you've managed successfully or the number of articles you've written.</w:t>
                      </w:r>
                    </w:p>
                  </w:sdtContent>
                </w:sdt>
              </w:tc>
            </w:tr>
            <w:tr w:rsidR="008F6337" w14:paraId="3DB3AD4D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8C94C9B" w14:textId="77777777" w:rsidR="008F6337" w:rsidRPr="005152F2" w:rsidRDefault="00DB221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D57C0C523B6260448E867D4F624F541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Degree or Qualification/Date Earned:"/>
                    <w:tag w:val="Degree or Qualification/Date Earned:"/>
                    <w:id w:val="634905938"/>
                    <w:placeholder>
                      <w:docPart w:val="C6D6F76B9C2B7942B3D37CF9973C1A0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D8C9EC4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Degree or Qualification/Date Earned</w:t>
                      </w:r>
                    </w:p>
                  </w:sdtContent>
                </w:sdt>
                <w:sdt>
                  <w:sdtPr>
                    <w:alias w:val="University or College:"/>
                    <w:tag w:val="University or College:"/>
                    <w:id w:val="-741416646"/>
                    <w:placeholder>
                      <w:docPart w:val="C0247D09274F5F4E88B98C9CD149D66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6B3917B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rPr>
                          <w:lang w:val="en-GB" w:bidi="en-GB"/>
                        </w:rPr>
                        <w:t>University or College</w:t>
                      </w:r>
                    </w:p>
                  </w:sdtContent>
                </w:sdt>
                <w:p w14:paraId="51E0F213" w14:textId="77777777" w:rsidR="008F6337" w:rsidRDefault="00DB2212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1302CB3A427EB9419F2F6FBE8C692EF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rPr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</w:tc>
            </w:tr>
            <w:tr w:rsidR="008F6337" w14:paraId="4E9EF81F" w14:textId="77777777" w:rsidTr="00B85871">
              <w:tc>
                <w:tcPr>
                  <w:tcW w:w="5191" w:type="dxa"/>
                </w:tcPr>
                <w:p w14:paraId="310C3A1E" w14:textId="77777777" w:rsidR="008F6337" w:rsidRPr="005152F2" w:rsidRDefault="00DB2212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8703A9242FFAC84BA9199F28C04C69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 Details:"/>
                    <w:tag w:val="Enter Volunteer Experience or Leadership Details:"/>
                    <w:id w:val="1952504710"/>
                    <w:placeholder>
                      <w:docPart w:val="19C1D9CE8A4A134DB79FD747CAAF55B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D1E4DE4" w14:textId="77777777" w:rsidR="008F6337" w:rsidRDefault="007B2F5C" w:rsidP="008F6337">
                      <w:r w:rsidRPr="007B2F5C">
                        <w:rPr>
                          <w:lang w:val="en-GB" w:bidi="en-GB"/>
                        </w:rPr>
                        <w:t>Did you manage a team for your club, lead a campaign for your favourite charity or edit your school's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43A1A45D" w14:textId="77777777" w:rsidR="008F6337" w:rsidRPr="005152F2" w:rsidRDefault="008F6337" w:rsidP="003856C9"/>
        </w:tc>
      </w:tr>
    </w:tbl>
    <w:p w14:paraId="395798F0" w14:textId="77777777" w:rsidR="00E941EF" w:rsidRDefault="00E941EF" w:rsidP="0019561F">
      <w:pPr>
        <w:pStyle w:val="NoSpacing"/>
      </w:pPr>
    </w:p>
    <w:sectPr w:rsidR="00E941EF" w:rsidSect="00315A0C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DA879" w14:textId="77777777" w:rsidR="00DB2212" w:rsidRDefault="00DB2212" w:rsidP="003856C9">
      <w:pPr>
        <w:spacing w:after="0" w:line="240" w:lineRule="auto"/>
      </w:pPr>
      <w:r>
        <w:separator/>
      </w:r>
    </w:p>
  </w:endnote>
  <w:endnote w:type="continuationSeparator" w:id="0">
    <w:p w14:paraId="4374D306" w14:textId="77777777" w:rsidR="00DB2212" w:rsidRDefault="00DB221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A5C9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0AF9757" wp14:editId="0B4D9F3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B5E5E7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D31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C225F46" wp14:editId="0DADD6E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5B9C241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D04EB" w14:textId="77777777" w:rsidR="00DB2212" w:rsidRDefault="00DB2212" w:rsidP="003856C9">
      <w:pPr>
        <w:spacing w:after="0" w:line="240" w:lineRule="auto"/>
      </w:pPr>
      <w:r>
        <w:separator/>
      </w:r>
    </w:p>
  </w:footnote>
  <w:footnote w:type="continuationSeparator" w:id="0">
    <w:p w14:paraId="6F3262B1" w14:textId="77777777" w:rsidR="00DB2212" w:rsidRDefault="00DB221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D61D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A60DF3C" wp14:editId="2160FB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A6F57B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8695C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BE14304" wp14:editId="4BD4C1F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76E0F9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8F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5067A"/>
    <w:rsid w:val="00DB2212"/>
    <w:rsid w:val="00DC79BB"/>
    <w:rsid w:val="00E34D58"/>
    <w:rsid w:val="00E8028F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440F8"/>
  <w15:chartTrackingRefBased/>
  <w15:docId w15:val="{FD49181D-3497-224A-A21B-F0B85E27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ityaingle/Library/Containers/com.microsoft.Word/Data/Library/Application%20Support/Microsoft/Office/16.0/DTS/en-GB%7bBB3CA7FB-A889-5849-92DF-53166FA82D0F%7d/%7bAB21FCD6-CAC5-254D-9072-61501E244894%7dtf16392740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AACE7572DE914A85BB0CB6C424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43BC3-2EE5-B64E-95D5-40BD88B25F22}"/>
      </w:docPartPr>
      <w:docPartBody>
        <w:p w:rsidR="00000000" w:rsidRDefault="00CF1D88">
          <w:pPr>
            <w:pStyle w:val="0CAACE7572DE914A85BB0CB6C424285F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7E85B61BB227F34AAD1197BA6EE2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5F711-6DDF-D743-9413-1663C5139491}"/>
      </w:docPartPr>
      <w:docPartBody>
        <w:p w:rsidR="00000000" w:rsidRDefault="00CF1D88">
          <w:pPr>
            <w:pStyle w:val="7E85B61BB227F34AAD1197BA6EE2867D"/>
          </w:pPr>
          <w:r w:rsidRPr="005152F2">
            <w:rPr>
              <w:lang w:val="en-GB" w:bidi="en-GB"/>
            </w:rPr>
            <w:t>Email Address</w:t>
          </w:r>
        </w:p>
      </w:docPartBody>
    </w:docPart>
    <w:docPart>
      <w:docPartPr>
        <w:name w:val="05D2579AF5729F4AA863EB5288F9D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C96FD-E5C0-904C-AA03-2D9CBB1B7659}"/>
      </w:docPartPr>
      <w:docPartBody>
        <w:p w:rsidR="00000000" w:rsidRDefault="00CF1D88">
          <w:pPr>
            <w:pStyle w:val="05D2579AF5729F4AA863EB5288F9DAB8"/>
          </w:pPr>
          <w:r w:rsidRPr="005152F2">
            <w:rPr>
              <w:lang w:val="en-GB" w:bidi="en-GB"/>
            </w:rPr>
            <w:t>Telephone No.</w:t>
          </w:r>
        </w:p>
      </w:docPartBody>
    </w:docPart>
    <w:docPart>
      <w:docPartPr>
        <w:name w:val="F079D9CB8579104895890DF5A2B15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565AD-C0C1-E94F-8056-8E0E901CEE24}"/>
      </w:docPartPr>
      <w:docPartBody>
        <w:p w:rsidR="00000000" w:rsidRDefault="00CF1D88">
          <w:pPr>
            <w:pStyle w:val="F079D9CB8579104895890DF5A2B15658"/>
          </w:pPr>
          <w:r w:rsidRPr="003053D9">
            <w:rPr>
              <w:lang w:val="en-GB" w:bidi="en-GB"/>
            </w:rPr>
            <w:t>LinkedIn URL</w:t>
          </w:r>
        </w:p>
      </w:docPartBody>
    </w:docPart>
    <w:docPart>
      <w:docPartPr>
        <w:name w:val="C84E6D6AEBD91B429BF6D12463D09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9CC7C-AFD7-FF4A-AFB2-11B6B08459E5}"/>
      </w:docPartPr>
      <w:docPartBody>
        <w:p w:rsidR="00000000" w:rsidRDefault="00CF1D88">
          <w:pPr>
            <w:pStyle w:val="C84E6D6AEBD91B429BF6D12463D095FB"/>
          </w:pPr>
          <w:r w:rsidRPr="005152F2">
            <w:rPr>
              <w:lang w:val="en-GB" w:bidi="en-GB"/>
            </w:rPr>
            <w:t>Link to</w:t>
          </w:r>
          <w:r w:rsidRPr="005152F2">
            <w:rPr>
              <w:lang w:val="en-GB" w:bidi="en-GB"/>
            </w:rPr>
            <w:t xml:space="preserve"> other online properties: Portfolio/Website/Blog</w:t>
          </w:r>
        </w:p>
      </w:docPartBody>
    </w:docPart>
    <w:docPart>
      <w:docPartPr>
        <w:name w:val="7779E72EC7150D469A19D0BDF5CE7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75C9-F42B-AB41-A508-744CB9DC527E}"/>
      </w:docPartPr>
      <w:docPartBody>
        <w:p w:rsidR="00000000" w:rsidRDefault="00CF1D88">
          <w:pPr>
            <w:pStyle w:val="7779E72EC7150D469A19D0BDF5CE7F74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3453802CC682AE4D9FBAA71249A4E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63E3-CFFE-2D45-91F2-F67620167BB0}"/>
      </w:docPartPr>
      <w:docPartBody>
        <w:p w:rsidR="00000000" w:rsidRDefault="00CF1D88">
          <w:pPr>
            <w:pStyle w:val="3453802CC682AE4D9FBAA71249A4E173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BDE110D926B6D84DB1441583D2C4B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C3485-7F2A-8C48-8177-190F8ABE772A}"/>
      </w:docPartPr>
      <w:docPartBody>
        <w:p w:rsidR="00000000" w:rsidRDefault="00CF1D88">
          <w:pPr>
            <w:pStyle w:val="BDE110D926B6D84DB1441583D2C4B71A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7600EBBEF90A8C4991679E8526743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4713B-5539-164A-98C0-D5D2D63D216E}"/>
      </w:docPartPr>
      <w:docPartBody>
        <w:p w:rsidR="00000000" w:rsidRDefault="00CF1D88">
          <w:pPr>
            <w:pStyle w:val="7600EBBEF90A8C4991679E85267430AA"/>
          </w:pPr>
          <w:r w:rsidRPr="007B2F5C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E7AF79AFF9ED314CB35E52BDAA315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9D105-B9AC-7542-BF3B-16853ADCD55C}"/>
      </w:docPartPr>
      <w:docPartBody>
        <w:p w:rsidR="00000000" w:rsidRDefault="00CF1D88">
          <w:pPr>
            <w:pStyle w:val="E7AF79AFF9ED314CB35E52BDAA315868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C00BCF786191F141B6A926FE6FC7B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9DDC2-CAC0-7D41-9C51-0D89B22A38C1}"/>
      </w:docPartPr>
      <w:docPartBody>
        <w:p w:rsidR="00000000" w:rsidRDefault="00CF1D88">
          <w:pPr>
            <w:pStyle w:val="C00BCF786191F141B6A926FE6FC7BE26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AFB9484B81CD9D459E314CE80A678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A46E3-8937-6C4E-B0CB-5FF23DB73CC2}"/>
      </w:docPartPr>
      <w:docPartBody>
        <w:p w:rsidR="00000000" w:rsidRDefault="00CF1D88">
          <w:pPr>
            <w:pStyle w:val="AFB9484B81CD9D459E314CE80A67806D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E63173D9495CC74A8AB760EAB2E1E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52BA3-7176-8742-8E4F-2AE2C21D49FF}"/>
      </w:docPartPr>
      <w:docPartBody>
        <w:p w:rsidR="00000000" w:rsidRDefault="00CF1D88">
          <w:pPr>
            <w:pStyle w:val="E63173D9495CC74A8AB760EAB2E1EC0C"/>
          </w:pPr>
          <w:r w:rsidRPr="007B2F5C">
            <w:rPr>
              <w:lang w:val="en-GB" w:bidi="en-GB"/>
            </w:rPr>
            <w:t xml:space="preserve">Summarise your key responsibilities, leadership and </w:t>
          </w:r>
          <w:r w:rsidRPr="007B2F5C">
            <w:rPr>
              <w:lang w:val="en-GB" w:bidi="en-GB"/>
            </w:rPr>
            <w:t>biggest accomplishments. Don't list everything – keep it relevant and include information that shows the impact that you made.</w:t>
          </w:r>
        </w:p>
      </w:docPartBody>
    </w:docPart>
    <w:docPart>
      <w:docPartPr>
        <w:name w:val="9CA1DE756C763B49AA884A4E8A137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8827-B069-4B43-BE7E-A7E09B802791}"/>
      </w:docPartPr>
      <w:docPartBody>
        <w:p w:rsidR="00000000" w:rsidRDefault="00CF1D88">
          <w:pPr>
            <w:pStyle w:val="9CA1DE756C763B49AA884A4E8A137963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77EFD887B7348146A7E6B9ECD5F18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5CDC8-0E1A-9D4D-8883-D98AFC63A4E5}"/>
      </w:docPartPr>
      <w:docPartBody>
        <w:p w:rsidR="00000000" w:rsidRDefault="00CF1D88">
          <w:pPr>
            <w:pStyle w:val="77EFD887B7348146A7E6B9ECD5F187F0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EA55E7A543431D49AD795BB848949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2C02-812F-AC4B-88BE-8C34CBE132AE}"/>
      </w:docPartPr>
      <w:docPartBody>
        <w:p w:rsidR="00000000" w:rsidRDefault="00CF1D88">
          <w:pPr>
            <w:pStyle w:val="EA55E7A543431D49AD795BB8489492D0"/>
          </w:pPr>
          <w:r w:rsidRPr="00473EF8">
            <w:rPr>
              <w:lang w:val="en-GB" w:bidi="en-GB"/>
            </w:rPr>
            <w:t>Think about the size of the teams you've led, the number of projects you've managed successfull</w:t>
          </w:r>
          <w:r w:rsidRPr="00473EF8">
            <w:rPr>
              <w:lang w:val="en-GB" w:bidi="en-GB"/>
            </w:rPr>
            <w:t>y or the number of articles you've written.</w:t>
          </w:r>
        </w:p>
      </w:docPartBody>
    </w:docPart>
    <w:docPart>
      <w:docPartPr>
        <w:name w:val="D57C0C523B6260448E867D4F624F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EDB82-2BAD-7649-874A-A50321D30F41}"/>
      </w:docPartPr>
      <w:docPartBody>
        <w:p w:rsidR="00000000" w:rsidRDefault="00CF1D88">
          <w:pPr>
            <w:pStyle w:val="D57C0C523B6260448E867D4F624F5419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C6D6F76B9C2B7942B3D37CF9973C1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E873D-47F9-2D4D-8413-01464F0BE5C4}"/>
      </w:docPartPr>
      <w:docPartBody>
        <w:p w:rsidR="00000000" w:rsidRDefault="00CF1D88">
          <w:pPr>
            <w:pStyle w:val="C6D6F76B9C2B7942B3D37CF9973C1A0A"/>
          </w:pPr>
          <w:r w:rsidRPr="0043426C">
            <w:rPr>
              <w:lang w:val="en-GB" w:bidi="en-GB"/>
            </w:rPr>
            <w:t>Degree or Qualification/Date Earned</w:t>
          </w:r>
        </w:p>
      </w:docPartBody>
    </w:docPart>
    <w:docPart>
      <w:docPartPr>
        <w:name w:val="C0247D09274F5F4E88B98C9CD149D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9122E-F855-5C4A-A671-F60C909E1CA6}"/>
      </w:docPartPr>
      <w:docPartBody>
        <w:p w:rsidR="00000000" w:rsidRDefault="00CF1D88">
          <w:pPr>
            <w:pStyle w:val="C0247D09274F5F4E88B98C9CD149D662"/>
          </w:pPr>
          <w:r w:rsidRPr="005152F2">
            <w:rPr>
              <w:lang w:val="en-GB" w:bidi="en-GB"/>
            </w:rPr>
            <w:t>University or College</w:t>
          </w:r>
        </w:p>
      </w:docPartBody>
    </w:docPart>
    <w:docPart>
      <w:docPartPr>
        <w:name w:val="1302CB3A427EB9419F2F6FBE8C692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A8D4E-AACB-0840-835A-E16798CBAAED}"/>
      </w:docPartPr>
      <w:docPartBody>
        <w:p w:rsidR="00000000" w:rsidRDefault="00CF1D88">
          <w:pPr>
            <w:pStyle w:val="1302CB3A427EB9419F2F6FBE8C692EFF"/>
          </w:pPr>
          <w:r w:rsidRPr="007B2F5C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8703A9242FFAC84BA9199F28C04C6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38AE2-14F7-0548-8F88-8AF197B244CD}"/>
      </w:docPartPr>
      <w:docPartBody>
        <w:p w:rsidR="00000000" w:rsidRDefault="00CF1D88">
          <w:pPr>
            <w:pStyle w:val="8703A9242FFAC84BA9199F28C04C69AB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19C1D9CE8A4A134DB79FD747CAAF5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8D408-E23B-494C-A98B-191F1F67768E}"/>
      </w:docPartPr>
      <w:docPartBody>
        <w:p w:rsidR="00000000" w:rsidRDefault="00CF1D88">
          <w:pPr>
            <w:pStyle w:val="19C1D9CE8A4A134DB79FD747CAAF55BF"/>
          </w:pPr>
          <w:r w:rsidRPr="007B2F5C">
            <w:rPr>
              <w:lang w:val="en-GB" w:bidi="en-GB"/>
            </w:rPr>
            <w:t>Did you manage a team for your club, lead a camp</w:t>
          </w:r>
          <w:r w:rsidRPr="007B2F5C">
            <w:rPr>
              <w:lang w:val="en-GB" w:bidi="en-GB"/>
            </w:rPr>
            <w:t>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88"/>
    <w:rsid w:val="00CF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AACE7572DE914A85BB0CB6C424285F">
    <w:name w:val="0CAACE7572DE914A85BB0CB6C424285F"/>
  </w:style>
  <w:style w:type="paragraph" w:customStyle="1" w:styleId="7E85B61BB227F34AAD1197BA6EE2867D">
    <w:name w:val="7E85B61BB227F34AAD1197BA6EE2867D"/>
  </w:style>
  <w:style w:type="paragraph" w:customStyle="1" w:styleId="05D2579AF5729F4AA863EB5288F9DAB8">
    <w:name w:val="05D2579AF5729F4AA863EB5288F9DAB8"/>
  </w:style>
  <w:style w:type="paragraph" w:customStyle="1" w:styleId="F079D9CB8579104895890DF5A2B15658">
    <w:name w:val="F079D9CB8579104895890DF5A2B15658"/>
  </w:style>
  <w:style w:type="paragraph" w:customStyle="1" w:styleId="C84E6D6AEBD91B429BF6D12463D095FB">
    <w:name w:val="C84E6D6AEBD91B429BF6D12463D095FB"/>
  </w:style>
  <w:style w:type="paragraph" w:customStyle="1" w:styleId="7779E72EC7150D469A19D0BDF5CE7F74">
    <w:name w:val="7779E72EC7150D469A19D0BDF5CE7F74"/>
  </w:style>
  <w:style w:type="paragraph" w:customStyle="1" w:styleId="3453802CC682AE4D9FBAA71249A4E173">
    <w:name w:val="3453802CC682AE4D9FBAA71249A4E173"/>
  </w:style>
  <w:style w:type="paragraph" w:customStyle="1" w:styleId="BDE110D926B6D84DB1441583D2C4B71A">
    <w:name w:val="BDE110D926B6D84DB1441583D2C4B71A"/>
  </w:style>
  <w:style w:type="paragraph" w:customStyle="1" w:styleId="7600EBBEF90A8C4991679E85267430AA">
    <w:name w:val="7600EBBEF90A8C4991679E85267430AA"/>
  </w:style>
  <w:style w:type="paragraph" w:customStyle="1" w:styleId="E7AF79AFF9ED314CB35E52BDAA315868">
    <w:name w:val="E7AF79AFF9ED314CB35E52BDAA315868"/>
  </w:style>
  <w:style w:type="paragraph" w:customStyle="1" w:styleId="C00BCF786191F141B6A926FE6FC7BE26">
    <w:name w:val="C00BCF786191F141B6A926FE6FC7BE26"/>
  </w:style>
  <w:style w:type="paragraph" w:customStyle="1" w:styleId="AFB9484B81CD9D459E314CE80A67806D">
    <w:name w:val="AFB9484B81CD9D459E314CE80A67806D"/>
  </w:style>
  <w:style w:type="paragraph" w:customStyle="1" w:styleId="E63173D9495CC74A8AB760EAB2E1EC0C">
    <w:name w:val="E63173D9495CC74A8AB760EAB2E1EC0C"/>
  </w:style>
  <w:style w:type="paragraph" w:customStyle="1" w:styleId="9CA1DE756C763B49AA884A4E8A137963">
    <w:name w:val="9CA1DE756C763B49AA884A4E8A137963"/>
  </w:style>
  <w:style w:type="paragraph" w:customStyle="1" w:styleId="77EFD887B7348146A7E6B9ECD5F187F0">
    <w:name w:val="77EFD887B7348146A7E6B9ECD5F187F0"/>
  </w:style>
  <w:style w:type="paragraph" w:customStyle="1" w:styleId="EA55E7A543431D49AD795BB8489492D0">
    <w:name w:val="EA55E7A543431D49AD795BB8489492D0"/>
  </w:style>
  <w:style w:type="paragraph" w:customStyle="1" w:styleId="D57C0C523B6260448E867D4F624F5419">
    <w:name w:val="D57C0C523B6260448E867D4F624F5419"/>
  </w:style>
  <w:style w:type="paragraph" w:customStyle="1" w:styleId="C6D6F76B9C2B7942B3D37CF9973C1A0A">
    <w:name w:val="C6D6F76B9C2B7942B3D37CF9973C1A0A"/>
  </w:style>
  <w:style w:type="paragraph" w:customStyle="1" w:styleId="C0247D09274F5F4E88B98C9CD149D662">
    <w:name w:val="C0247D09274F5F4E88B98C9CD149D662"/>
  </w:style>
  <w:style w:type="paragraph" w:customStyle="1" w:styleId="1302CB3A427EB9419F2F6FBE8C692EFF">
    <w:name w:val="1302CB3A427EB9419F2F6FBE8C692EFF"/>
  </w:style>
  <w:style w:type="paragraph" w:customStyle="1" w:styleId="8703A9242FFAC84BA9199F28C04C69AB">
    <w:name w:val="8703A9242FFAC84BA9199F28C04C69AB"/>
  </w:style>
  <w:style w:type="paragraph" w:customStyle="1" w:styleId="19C1D9CE8A4A134DB79FD747CAAF55BF">
    <w:name w:val="19C1D9CE8A4A134DB79FD747CAAF5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Aditya Ingle</cp:lastModifiedBy>
  <cp:revision>1</cp:revision>
  <dcterms:created xsi:type="dcterms:W3CDTF">2023-08-05T15:25:00Z</dcterms:created>
  <dcterms:modified xsi:type="dcterms:W3CDTF">2023-08-05T15:25:00Z</dcterms:modified>
</cp:coreProperties>
</file>